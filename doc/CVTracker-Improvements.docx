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8D" w:rsidRPr="007D5614" w:rsidRDefault="0044248D" w:rsidP="007D5614">
      <w:pPr>
        <w:jc w:val="center"/>
        <w:rPr>
          <w:b/>
          <w:bCs/>
          <w:sz w:val="28"/>
          <w:szCs w:val="28"/>
        </w:rPr>
      </w:pPr>
      <w:r w:rsidRPr="007D5614">
        <w:rPr>
          <w:b/>
          <w:bCs/>
          <w:sz w:val="28"/>
          <w:szCs w:val="28"/>
          <w:lang w:val="uk-UA"/>
        </w:rPr>
        <w:t xml:space="preserve">Пропозиції стосовно вдосконалення програми </w:t>
      </w:r>
      <w:r w:rsidRPr="007D5614">
        <w:rPr>
          <w:b/>
          <w:bCs/>
          <w:sz w:val="28"/>
          <w:szCs w:val="28"/>
        </w:rPr>
        <w:t>CVTracker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Перенести на сторінку вакансій функціонал, реалізований для сторінки резюме (пріорітети і анотації, сортування за ними, тощо).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 xml:space="preserve">Довести до логічного завершення пул потоків, винести константу к-сті потоків на </w:t>
      </w:r>
      <w:r w:rsidRPr="007D5614">
        <w:rPr>
          <w:sz w:val="24"/>
          <w:szCs w:val="24"/>
        </w:rPr>
        <w:t>settings</w:t>
      </w:r>
      <w:r w:rsidRPr="00036833">
        <w:rPr>
          <w:sz w:val="24"/>
          <w:szCs w:val="24"/>
          <w:lang w:val="ru-RU"/>
        </w:rPr>
        <w:t>.</w:t>
      </w:r>
      <w:r w:rsidRPr="007D5614">
        <w:rPr>
          <w:sz w:val="24"/>
          <w:szCs w:val="24"/>
        </w:rPr>
        <w:t>jsp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Реалізувати можливість видаляти патерни для неактуальних сайтів.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 xml:space="preserve">Реалізувати перевірку співпадання патерну на вкладці налаштувань і у базі. Тобто якщо користувач змінив патерн на </w:t>
      </w:r>
      <w:r w:rsidRPr="007D5614">
        <w:rPr>
          <w:sz w:val="24"/>
          <w:szCs w:val="24"/>
        </w:rPr>
        <w:t>view</w:t>
      </w:r>
      <w:r w:rsidRPr="00036833">
        <w:rPr>
          <w:sz w:val="24"/>
          <w:szCs w:val="24"/>
          <w:lang w:val="ru-RU"/>
        </w:rPr>
        <w:t xml:space="preserve"> </w:t>
      </w:r>
      <w:r w:rsidRPr="007D5614">
        <w:rPr>
          <w:sz w:val="24"/>
          <w:szCs w:val="24"/>
          <w:lang w:val="uk-UA"/>
        </w:rPr>
        <w:t>і не зберіг зміни у базу, то при спробі перейти на іншу вкладку або протестувати патерн видати користувачу відповідний алерт.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Зробити редизайн (фактично зробити дизайн) сторінки, на яку виводяться результати тестування патернів.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Забрати джаваскриптові календарики з полів для вводу дати і переробити їх на </w:t>
      </w:r>
      <w:r>
        <w:rPr>
          <w:sz w:val="24"/>
          <w:szCs w:val="24"/>
        </w:rPr>
        <w:t>HTML</w:t>
      </w:r>
      <w:r w:rsidRPr="00F44F92">
        <w:rPr>
          <w:sz w:val="24"/>
          <w:szCs w:val="24"/>
          <w:lang w:val="ru-RU"/>
        </w:rPr>
        <w:t>5.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 xml:space="preserve">Зробити редизайн </w:t>
      </w:r>
      <w:r w:rsidRPr="007D5614">
        <w:rPr>
          <w:sz w:val="24"/>
          <w:szCs w:val="24"/>
        </w:rPr>
        <w:t>JSP</w:t>
      </w:r>
      <w:r w:rsidRPr="00036833">
        <w:rPr>
          <w:sz w:val="24"/>
          <w:szCs w:val="24"/>
          <w:lang w:val="uk-UA"/>
        </w:rPr>
        <w:t xml:space="preserve"> </w:t>
      </w:r>
      <w:r w:rsidRPr="007D5614">
        <w:rPr>
          <w:sz w:val="24"/>
          <w:szCs w:val="24"/>
          <w:lang w:val="uk-UA"/>
        </w:rPr>
        <w:t>для прогресбару (адекватно відображати відсотки виконання операцій, реалізувати анімацію якось більш витончено) і додати відображення прогресбару для всіх тривалих операцій, а не лише для завантаження з архіву.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 xml:space="preserve">Зробити редизайн </w:t>
      </w:r>
      <w:r w:rsidRPr="007D5614">
        <w:rPr>
          <w:sz w:val="24"/>
          <w:szCs w:val="24"/>
        </w:rPr>
        <w:t>JSP</w:t>
      </w:r>
      <w:r w:rsidRPr="00036833">
        <w:rPr>
          <w:sz w:val="24"/>
          <w:szCs w:val="24"/>
          <w:lang w:val="ru-RU"/>
        </w:rPr>
        <w:t xml:space="preserve"> </w:t>
      </w:r>
      <w:r w:rsidRPr="007D5614">
        <w:rPr>
          <w:sz w:val="24"/>
          <w:szCs w:val="24"/>
          <w:lang w:val="uk-UA"/>
        </w:rPr>
        <w:t>для сторінки помилок і зробити повідомлення про помилки більш інформативними. Додати обробку інших помилок (наприклад коли отримано некоректний лист, коли посилання у листі веде на вже видалене резюме, тощо).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Переробити трансляцію спеціальних символів у патернах при записі їх до бази (нехай цим займається не код, який зараз це робить, а пошукати готове рішення).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Реалізувати можливість додавання вводу синонімів при додаванні нових локацій.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Реалізувати автоматичну транслітерацію (за правилами трансліту) при вводі нових локацій. Наприклад, при додаванні локації «Івано-Франківськ» у таблицю синонімів повинна додатися також локація «</w:t>
      </w:r>
      <w:r w:rsidRPr="007D5614">
        <w:rPr>
          <w:sz w:val="24"/>
          <w:szCs w:val="24"/>
        </w:rPr>
        <w:t>Ivano</w:t>
      </w:r>
      <w:r w:rsidRPr="00036833">
        <w:rPr>
          <w:sz w:val="24"/>
          <w:szCs w:val="24"/>
          <w:lang w:val="uk-UA"/>
        </w:rPr>
        <w:t>-</w:t>
      </w:r>
      <w:r w:rsidRPr="007D5614">
        <w:rPr>
          <w:sz w:val="24"/>
          <w:szCs w:val="24"/>
        </w:rPr>
        <w:t>Frankivs</w:t>
      </w:r>
      <w:r w:rsidRPr="00036833">
        <w:rPr>
          <w:sz w:val="24"/>
          <w:szCs w:val="24"/>
          <w:lang w:val="uk-UA"/>
        </w:rPr>
        <w:t>’</w:t>
      </w:r>
      <w:r w:rsidRPr="007D5614">
        <w:rPr>
          <w:sz w:val="24"/>
          <w:szCs w:val="24"/>
        </w:rPr>
        <w:t>k</w:t>
      </w:r>
      <w:r w:rsidRPr="007D5614">
        <w:rPr>
          <w:sz w:val="24"/>
          <w:szCs w:val="24"/>
          <w:lang w:val="uk-UA"/>
        </w:rPr>
        <w:t>»</w:t>
      </w:r>
      <w:r w:rsidRPr="00036833">
        <w:rPr>
          <w:sz w:val="24"/>
          <w:szCs w:val="24"/>
          <w:lang w:val="uk-UA"/>
        </w:rPr>
        <w:t xml:space="preserve"> </w:t>
      </w:r>
      <w:r w:rsidRPr="007D5614">
        <w:rPr>
          <w:sz w:val="24"/>
          <w:szCs w:val="24"/>
          <w:lang w:val="uk-UA"/>
        </w:rPr>
        <w:t>(в ідеалі, з апострофом і без).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Реалізувати пагінацію при відображенні локацій, поштових скриньок, технологій. Додати можливість групового видалення цих речей.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Додати у статистику вибірки за зарплатами по технологіях і локаціях.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Додати у меню кнопку «</w:t>
      </w:r>
      <w:r>
        <w:rPr>
          <w:sz w:val="24"/>
          <w:szCs w:val="24"/>
        </w:rPr>
        <w:t>User</w:t>
      </w:r>
      <w:r w:rsidRPr="00036833">
        <w:rPr>
          <w:sz w:val="24"/>
          <w:szCs w:val="24"/>
          <w:lang w:val="uk-UA"/>
        </w:rPr>
        <w:t>’</w:t>
      </w:r>
      <w:r>
        <w:rPr>
          <w:sz w:val="24"/>
          <w:szCs w:val="24"/>
        </w:rPr>
        <w:t>s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Manual</w:t>
      </w:r>
      <w:r>
        <w:rPr>
          <w:sz w:val="24"/>
          <w:szCs w:val="24"/>
          <w:lang w:val="uk-UA"/>
        </w:rPr>
        <w:t>»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із посиланням на </w:t>
      </w:r>
      <w:r>
        <w:rPr>
          <w:sz w:val="24"/>
          <w:szCs w:val="24"/>
        </w:rPr>
        <w:t>PDF</w:t>
      </w:r>
      <w:r w:rsidRPr="00036833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>файл з інструкцією користувача або на сторінку, де ця інструкція міститься.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Переробити таблиці, які відображаються на </w:t>
      </w:r>
      <w:r>
        <w:rPr>
          <w:sz w:val="24"/>
          <w:szCs w:val="24"/>
        </w:rPr>
        <w:t>resume</w:t>
      </w:r>
      <w:r w:rsidRPr="00036833">
        <w:rPr>
          <w:sz w:val="24"/>
          <w:szCs w:val="24"/>
          <w:lang w:val="uk-UA"/>
        </w:rPr>
        <w:t>.</w:t>
      </w:r>
      <w:r>
        <w:rPr>
          <w:sz w:val="24"/>
          <w:szCs w:val="24"/>
        </w:rPr>
        <w:t>jsp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</w:rPr>
        <w:t>vacancy</w:t>
      </w:r>
      <w:r w:rsidRPr="00036833">
        <w:rPr>
          <w:sz w:val="24"/>
          <w:szCs w:val="24"/>
          <w:lang w:val="uk-UA"/>
        </w:rPr>
        <w:t>.</w:t>
      </w:r>
      <w:r>
        <w:rPr>
          <w:sz w:val="24"/>
          <w:szCs w:val="24"/>
        </w:rPr>
        <w:t>jsp</w:t>
      </w:r>
      <w:r>
        <w:rPr>
          <w:sz w:val="24"/>
          <w:szCs w:val="24"/>
          <w:lang w:val="uk-UA"/>
        </w:rPr>
        <w:t xml:space="preserve"> із використанням чогось типу </w:t>
      </w:r>
      <w:r>
        <w:rPr>
          <w:sz w:val="24"/>
          <w:szCs w:val="24"/>
        </w:rPr>
        <w:t>jQuery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DataTables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03683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для сортування і пагінації на стороні клієнта.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Розділити користувачів на 2 групи: юзер (має доступ до всього функціоналу, крім налаштувань парсерів і констант) та адмін.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Реалізувати вивід логів роботи програми на окрему сторінку (видиму для адміна). Фільтрувати логи за датою і пріоритетом.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7D5614">
        <w:rPr>
          <w:sz w:val="24"/>
          <w:szCs w:val="24"/>
          <w:lang w:val="uk-UA"/>
        </w:rPr>
        <w:t>Кожному юзеру дати можливість працювати з власними технологіями, поштовими скриньками, тощо. Опціонально адмін може створювати нових і видаляти/редагувати існуючих юзерів.</w:t>
      </w:r>
    </w:p>
    <w:p w:rsidR="0044248D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Реалізувати функціонал, який забезпечить парсинг назв вакансій за ключовими словами із підтримкою синонімів (програміст=</w:t>
      </w:r>
      <w:r>
        <w:rPr>
          <w:sz w:val="24"/>
          <w:szCs w:val="24"/>
        </w:rPr>
        <w:t>programmer</w:t>
      </w:r>
      <w:r w:rsidRPr="00D767AA">
        <w:rPr>
          <w:sz w:val="24"/>
          <w:szCs w:val="24"/>
          <w:lang w:val="uk-UA"/>
        </w:rPr>
        <w:t>=</w:t>
      </w:r>
      <w:r>
        <w:rPr>
          <w:sz w:val="24"/>
          <w:szCs w:val="24"/>
          <w:lang w:val="uk-UA"/>
        </w:rPr>
        <w:t>программист)</w:t>
      </w:r>
      <w:r w:rsidRPr="00F44F9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та можливість конфігурування всього цього, плюс пошук вакансій за ключовими словами (щось схоже до пошуку за технологіями).</w:t>
      </w:r>
    </w:p>
    <w:p w:rsidR="0044248D" w:rsidRPr="007D5614" w:rsidRDefault="0044248D" w:rsidP="002A26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Зробити редизайн </w:t>
      </w:r>
      <w:r>
        <w:rPr>
          <w:sz w:val="24"/>
          <w:szCs w:val="24"/>
        </w:rPr>
        <w:t>CVTracker</w:t>
      </w:r>
      <w:r w:rsidRPr="00F44F92">
        <w:rPr>
          <w:sz w:val="24"/>
          <w:szCs w:val="24"/>
          <w:lang w:val="ru-RU"/>
        </w:rPr>
        <w:t>’</w:t>
      </w:r>
      <w:r>
        <w:rPr>
          <w:sz w:val="24"/>
          <w:szCs w:val="24"/>
          <w:lang w:val="uk-UA"/>
        </w:rPr>
        <w:t xml:space="preserve">а повністю. Веб-два-ноль на дворі, а тут таке жахіття </w:t>
      </w:r>
      <w:r w:rsidRPr="00F44F92">
        <w:rPr>
          <w:sz w:val="24"/>
          <w:szCs w:val="24"/>
          <w:lang w:val="uk-UA"/>
        </w:rPr>
        <w:sym w:font="Wingdings" w:char="F04A"/>
      </w:r>
      <w:r>
        <w:rPr>
          <w:sz w:val="24"/>
          <w:szCs w:val="24"/>
          <w:lang w:val="uk-UA"/>
        </w:rPr>
        <w:t xml:space="preserve"> </w:t>
      </w:r>
    </w:p>
    <w:sectPr w:rsidR="0044248D" w:rsidRPr="007D5614" w:rsidSect="002D390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D22F4"/>
    <w:multiLevelType w:val="hybridMultilevel"/>
    <w:tmpl w:val="30F2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1AB"/>
    <w:rsid w:val="00036833"/>
    <w:rsid w:val="00045835"/>
    <w:rsid w:val="00163DCC"/>
    <w:rsid w:val="001E6C8A"/>
    <w:rsid w:val="0020666D"/>
    <w:rsid w:val="0026176A"/>
    <w:rsid w:val="002A2686"/>
    <w:rsid w:val="002D3908"/>
    <w:rsid w:val="00316467"/>
    <w:rsid w:val="00346DBD"/>
    <w:rsid w:val="003F0381"/>
    <w:rsid w:val="004323D6"/>
    <w:rsid w:val="0044248D"/>
    <w:rsid w:val="00491027"/>
    <w:rsid w:val="005A68DA"/>
    <w:rsid w:val="005B66D5"/>
    <w:rsid w:val="006531AB"/>
    <w:rsid w:val="007501A7"/>
    <w:rsid w:val="00753037"/>
    <w:rsid w:val="00780CA4"/>
    <w:rsid w:val="007A6F21"/>
    <w:rsid w:val="007B50B6"/>
    <w:rsid w:val="007C0D6E"/>
    <w:rsid w:val="007D5614"/>
    <w:rsid w:val="0082349E"/>
    <w:rsid w:val="008911C9"/>
    <w:rsid w:val="008E4FD6"/>
    <w:rsid w:val="00956649"/>
    <w:rsid w:val="009C7C37"/>
    <w:rsid w:val="00A94C42"/>
    <w:rsid w:val="00BB3E3A"/>
    <w:rsid w:val="00CD4FCF"/>
    <w:rsid w:val="00CD79BC"/>
    <w:rsid w:val="00CF32B9"/>
    <w:rsid w:val="00D767AA"/>
    <w:rsid w:val="00E22F5F"/>
    <w:rsid w:val="00E62068"/>
    <w:rsid w:val="00F44F92"/>
    <w:rsid w:val="00F7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0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0D6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443</Words>
  <Characters>2529</Characters>
  <Application>Microsoft Office Outlook</Application>
  <DocSecurity>0</DocSecurity>
  <Lines>0</Lines>
  <Paragraphs>0</Paragraphs>
  <ScaleCrop>false</ScaleCrop>
  <Company>ss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Akceptor</cp:lastModifiedBy>
  <cp:revision>5</cp:revision>
  <dcterms:created xsi:type="dcterms:W3CDTF">2012-12-19T17:50:00Z</dcterms:created>
  <dcterms:modified xsi:type="dcterms:W3CDTF">2012-12-19T19:07:00Z</dcterms:modified>
</cp:coreProperties>
</file>